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00" w:type="dxa"/>
        <w:tblLook w:val="04A0" w:firstRow="1" w:lastRow="0" w:firstColumn="1" w:lastColumn="0" w:noHBand="0" w:noVBand="1"/>
      </w:tblPr>
      <w:tblGrid>
        <w:gridCol w:w="1660"/>
        <w:gridCol w:w="2500"/>
        <w:gridCol w:w="2180"/>
        <w:gridCol w:w="2060"/>
      </w:tblGrid>
      <w:tr w:rsidR="0039762B" w:rsidRPr="0039762B" w14:paraId="040C9900" w14:textId="77777777" w:rsidTr="0039762B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1144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Variables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3C7E" w14:textId="7EBA304F" w:rsidR="00581C27" w:rsidRDefault="00581C27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 1:</w:t>
            </w:r>
          </w:p>
          <w:p w14:paraId="539154F5" w14:textId="77777777" w:rsidR="00581C27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Incidences</w:t>
            </w:r>
          </w:p>
          <w:p w14:paraId="0E995D29" w14:textId="55F92F1D" w:rsidR="00581C27" w:rsidRPr="0039762B" w:rsidRDefault="00581C27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(in </w:t>
            </w:r>
            <w:proofErr w:type="spellStart"/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hunderd</w:t>
            </w:r>
            <w:proofErr w:type="spellEnd"/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11160" w14:textId="4BE236EF" w:rsidR="00581C27" w:rsidRDefault="00581C27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 2:</w:t>
            </w:r>
          </w:p>
          <w:p w14:paraId="14B29789" w14:textId="77777777" w:rsidR="00581C27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Mobility</w:t>
            </w:r>
          </w:p>
          <w:p w14:paraId="2C97A053" w14:textId="59657975" w:rsidR="0039762B" w:rsidRPr="0039762B" w:rsidRDefault="00581C27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(in </w:t>
            </w:r>
            <w:r w:rsidR="0021696E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million</w:t>
            </w: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311B" w14:textId="7E23F79B" w:rsidR="00581C27" w:rsidRDefault="00581C27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 3:</w:t>
            </w:r>
          </w:p>
          <w:p w14:paraId="6876581D" w14:textId="77777777" w:rsidR="002E2138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Policy </w:t>
            </w:r>
            <w:r w:rsidR="002E2138"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level</w:t>
            </w:r>
          </w:p>
          <w:p w14:paraId="4FEE4CFE" w14:textId="34ACE913" w:rsidR="0039762B" w:rsidRPr="0039762B" w:rsidRDefault="002E2138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(from 0 to 1)</w:t>
            </w:r>
          </w:p>
        </w:tc>
      </w:tr>
      <w:tr w:rsidR="0039762B" w:rsidRPr="0039762B" w14:paraId="21149219" w14:textId="77777777" w:rsidTr="0039762B">
        <w:trPr>
          <w:trHeight w:val="32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6379D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07F16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7556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A584F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9762B" w:rsidRPr="0039762B" w14:paraId="271F94BE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80FB" w14:textId="77777777" w:rsidR="0039762B" w:rsidRPr="0039762B" w:rsidRDefault="0039762B" w:rsidP="003976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3FD" w14:textId="1C0C660D" w:rsidR="0039762B" w:rsidRPr="0039762B" w:rsidRDefault="00581C27" w:rsidP="003976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Coef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(SE)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53B3" w14:textId="343646BF" w:rsidR="0039762B" w:rsidRPr="0039762B" w:rsidRDefault="00581C27" w:rsidP="003976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Coef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(SE)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BDE5C" w14:textId="778FF0DE" w:rsidR="0039762B" w:rsidRPr="0039762B" w:rsidRDefault="00581C27" w:rsidP="003976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Coef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(SE)</w:t>
            </w:r>
          </w:p>
        </w:tc>
      </w:tr>
      <w:tr w:rsidR="0039762B" w:rsidRPr="0039762B" w14:paraId="0F7399D1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1538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incidences.l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B0CE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1.292 (0.116) **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8FCD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-0.039 (0.015) **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7CF5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-0.004 (0.004)</w:t>
            </w:r>
          </w:p>
        </w:tc>
      </w:tr>
      <w:tr w:rsidR="0039762B" w:rsidRPr="0039762B" w14:paraId="02DFDBBF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9C7F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mobility.l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AF79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-0.151 (1.154)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67AE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0.508 (0.145) **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7D4B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red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red"/>
                <w14:ligatures w14:val="none"/>
              </w:rPr>
              <w:t>-0.073 (0.039) *</w:t>
            </w:r>
          </w:p>
        </w:tc>
      </w:tr>
      <w:tr w:rsidR="0039762B" w:rsidRPr="0039762B" w14:paraId="241E6C5F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D0A1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policy.l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8AB5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6.581 (7.562)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B008C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-1.409 (0.953)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B694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0.618 (0.252) **</w:t>
            </w:r>
          </w:p>
        </w:tc>
      </w:tr>
      <w:tr w:rsidR="0039762B" w:rsidRPr="0039762B" w14:paraId="2901B646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4996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incidences.l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C77F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-0.465 (0.123) **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4255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0.024 (0.016)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7FA2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0.008 (0.004) **</w:t>
            </w:r>
          </w:p>
        </w:tc>
      </w:tr>
      <w:tr w:rsidR="0039762B" w:rsidRPr="0039762B" w14:paraId="3ABE5E3D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60F7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mobility.l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ACCA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3.620 (1.202) **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78AE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red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red"/>
                <w14:ligatures w14:val="none"/>
              </w:rPr>
              <w:t>0.259 (0.151) 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8700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-0.032 (0.040)</w:t>
            </w:r>
          </w:p>
        </w:tc>
      </w:tr>
      <w:tr w:rsidR="0039762B" w:rsidRPr="0039762B" w14:paraId="6BAD38A3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2221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policy.l</w:t>
            </w:r>
            <w:proofErr w:type="gramEnd"/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08E9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7.596 (6.743)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799B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1.923 (0.850) **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1A88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-0.369 (0.225)</w:t>
            </w:r>
          </w:p>
        </w:tc>
      </w:tr>
      <w:tr w:rsidR="0039762B" w:rsidRPr="0039762B" w14:paraId="253C5D63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C4D1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const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6CA7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-33.613 (11.261) **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1DB5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1.432 (1.419)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76D4" w14:textId="77777777" w:rsidR="0039762B" w:rsidRPr="00E16020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6020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1.149 (0.376) **</w:t>
            </w:r>
          </w:p>
        </w:tc>
      </w:tr>
      <w:tr w:rsidR="0039762B" w:rsidRPr="0039762B" w14:paraId="0B9A37C3" w14:textId="77777777" w:rsidTr="003976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58BD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trend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FFDC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0.019 (0.056)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7369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0.008 (0.007)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70D7" w14:textId="77777777" w:rsidR="0039762B" w:rsidRPr="0039762B" w:rsidRDefault="0039762B" w:rsidP="0039762B">
            <w:pPr>
              <w:widowControl/>
              <w:jc w:val="left"/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</w:pPr>
            <w:r w:rsidRPr="0039762B">
              <w:rPr>
                <w:rFonts w:ascii="Lucida Grande" w:eastAsia="DengXian" w:hAnsi="Lucida Grande" w:cs="Lucida Grande"/>
                <w:color w:val="000000"/>
                <w:kern w:val="0"/>
                <w:sz w:val="22"/>
                <w:szCs w:val="22"/>
                <w14:ligatures w14:val="none"/>
              </w:rPr>
              <w:t>0.003 (0.002)</w:t>
            </w:r>
          </w:p>
        </w:tc>
      </w:tr>
    </w:tbl>
    <w:p w14:paraId="6EF1EE81" w14:textId="17971ACE" w:rsidR="00581C27" w:rsidRDefault="00581C27">
      <w:proofErr w:type="gramStart"/>
      <w:r>
        <w:t>.l</w:t>
      </w:r>
      <w:proofErr w:type="gramEnd"/>
      <w:r>
        <w:t xml:space="preserve">1 = </w:t>
      </w:r>
      <w:r>
        <w:rPr>
          <w:rFonts w:hint="eastAsia"/>
        </w:rPr>
        <w:t>data</w:t>
      </w:r>
      <w:r>
        <w:t xml:space="preserve"> from the </w:t>
      </w:r>
      <w:r w:rsidR="002E2138">
        <w:t>1</w:t>
      </w:r>
      <w:r w:rsidR="002E2138" w:rsidRPr="002E2138">
        <w:rPr>
          <w:vertAlign w:val="superscript"/>
        </w:rPr>
        <w:t>st</w:t>
      </w:r>
      <w:r w:rsidR="002E2138">
        <w:t xml:space="preserve"> </w:t>
      </w:r>
      <w:r>
        <w:t>previous week</w:t>
      </w:r>
    </w:p>
    <w:p w14:paraId="026EFA79" w14:textId="725F7A45" w:rsidR="00581C27" w:rsidRDefault="00581C27">
      <w:proofErr w:type="gramStart"/>
      <w:r>
        <w:t>.l</w:t>
      </w:r>
      <w:proofErr w:type="gramEnd"/>
      <w:r>
        <w:t>2 = data from the 2</w:t>
      </w:r>
      <w:r w:rsidRPr="00581C27">
        <w:rPr>
          <w:vertAlign w:val="superscript"/>
        </w:rPr>
        <w:t>nd</w:t>
      </w:r>
      <w:r>
        <w:t xml:space="preserve"> previous week</w:t>
      </w:r>
    </w:p>
    <w:p w14:paraId="508B88E3" w14:textId="09752AA7" w:rsidR="00581C27" w:rsidRDefault="00581C27">
      <w:proofErr w:type="spellStart"/>
      <w:r>
        <w:t>Coef</w:t>
      </w:r>
      <w:proofErr w:type="spellEnd"/>
      <w:r>
        <w:t xml:space="preserve"> = coefficient; SE = standard errors</w:t>
      </w:r>
    </w:p>
    <w:p w14:paraId="386F84DA" w14:textId="619948D2" w:rsidR="007D5442" w:rsidRDefault="00581C27">
      <w:r>
        <w:t>** Significant at 5% level</w:t>
      </w:r>
    </w:p>
    <w:p w14:paraId="4E5C98CF" w14:textId="7547262B" w:rsidR="00581C27" w:rsidRDefault="00581C27" w:rsidP="00581C27">
      <w:r>
        <w:t>*  Significant at 10% level</w:t>
      </w:r>
    </w:p>
    <w:p w14:paraId="0558E29B" w14:textId="77777777" w:rsidR="005D08F7" w:rsidRDefault="005D08F7" w:rsidP="00581C27"/>
    <w:p w14:paraId="3ACD49EB" w14:textId="2F19FE35" w:rsidR="005D08F7" w:rsidRDefault="005D08F7" w:rsidP="00581C27">
      <w:r>
        <w:rPr>
          <w:rFonts w:hint="eastAsia"/>
          <w:noProof/>
        </w:rPr>
        <w:drawing>
          <wp:inline distT="0" distB="0" distL="0" distR="0" wp14:anchorId="133A0662" wp14:editId="698C2756">
            <wp:extent cx="5274310" cy="3084830"/>
            <wp:effectExtent l="0" t="0" r="0" b="1270"/>
            <wp:docPr id="1118076655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6655" name="图片 1" descr="图片包含 图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9782" w:type="dxa"/>
        <w:tblInd w:w="-856" w:type="dxa"/>
        <w:tblLook w:val="04A0" w:firstRow="1" w:lastRow="0" w:firstColumn="1" w:lastColumn="0" w:noHBand="0" w:noVBand="1"/>
      </w:tblPr>
      <w:tblGrid>
        <w:gridCol w:w="1617"/>
        <w:gridCol w:w="1073"/>
        <w:gridCol w:w="945"/>
        <w:gridCol w:w="740"/>
        <w:gridCol w:w="1073"/>
        <w:gridCol w:w="945"/>
        <w:gridCol w:w="740"/>
        <w:gridCol w:w="1073"/>
        <w:gridCol w:w="945"/>
        <w:gridCol w:w="740"/>
      </w:tblGrid>
      <w:tr w:rsidR="0063582D" w14:paraId="30D14FAC" w14:textId="77777777" w:rsidTr="0063582D">
        <w:tc>
          <w:tcPr>
            <w:tcW w:w="1484" w:type="dxa"/>
          </w:tcPr>
          <w:p w14:paraId="7489CF13" w14:textId="77777777" w:rsidR="0063582D" w:rsidRDefault="0063582D" w:rsidP="00581C27"/>
        </w:tc>
        <w:tc>
          <w:tcPr>
            <w:tcW w:w="2556" w:type="dxa"/>
            <w:gridSpan w:val="3"/>
          </w:tcPr>
          <w:p w14:paraId="6BDF7439" w14:textId="71ED2A18" w:rsidR="0063582D" w:rsidRDefault="0063582D" w:rsidP="0063582D">
            <w:pPr>
              <w:jc w:val="center"/>
            </w:pPr>
            <w:r>
              <w:rPr>
                <w:rFonts w:hint="eastAsia"/>
              </w:rPr>
              <w:t>Incidence</w:t>
            </w:r>
          </w:p>
        </w:tc>
        <w:tc>
          <w:tcPr>
            <w:tcW w:w="2556" w:type="dxa"/>
            <w:gridSpan w:val="3"/>
          </w:tcPr>
          <w:p w14:paraId="691EDE1F" w14:textId="4A616E3A" w:rsidR="0063582D" w:rsidRDefault="0063582D" w:rsidP="0063582D">
            <w:pPr>
              <w:jc w:val="center"/>
            </w:pPr>
            <w:r>
              <w:rPr>
                <w:rFonts w:hint="eastAsia"/>
              </w:rPr>
              <w:t>Mobility</w:t>
            </w:r>
          </w:p>
        </w:tc>
        <w:tc>
          <w:tcPr>
            <w:tcW w:w="3186" w:type="dxa"/>
            <w:gridSpan w:val="3"/>
          </w:tcPr>
          <w:p w14:paraId="6AE00FF6" w14:textId="53CE7BBC" w:rsidR="0063582D" w:rsidRDefault="0063582D" w:rsidP="0063582D">
            <w:pPr>
              <w:jc w:val="center"/>
            </w:pPr>
            <w:r>
              <w:rPr>
                <w:rFonts w:hint="eastAsia"/>
              </w:rPr>
              <w:t>Policy</w:t>
            </w:r>
          </w:p>
        </w:tc>
      </w:tr>
      <w:tr w:rsidR="0063582D" w14:paraId="4B116493" w14:textId="77777777" w:rsidTr="0063582D">
        <w:tc>
          <w:tcPr>
            <w:tcW w:w="1484" w:type="dxa"/>
          </w:tcPr>
          <w:p w14:paraId="68EA4456" w14:textId="77777777" w:rsidR="0063582D" w:rsidRDefault="0063582D" w:rsidP="0063582D"/>
        </w:tc>
        <w:tc>
          <w:tcPr>
            <w:tcW w:w="991" w:type="dxa"/>
          </w:tcPr>
          <w:p w14:paraId="7E4C82B0" w14:textId="7137E200" w:rsidR="0063582D" w:rsidRDefault="0063582D" w:rsidP="0063582D">
            <w:pPr>
              <w:jc w:val="center"/>
            </w:pPr>
            <w:r>
              <w:t>Incidence</w:t>
            </w:r>
          </w:p>
        </w:tc>
        <w:tc>
          <w:tcPr>
            <w:tcW w:w="875" w:type="dxa"/>
          </w:tcPr>
          <w:p w14:paraId="583E85E8" w14:textId="674952BE" w:rsidR="0063582D" w:rsidRDefault="0063582D" w:rsidP="0063582D">
            <w:pPr>
              <w:jc w:val="center"/>
            </w:pPr>
            <w:r>
              <w:t>Mobility</w:t>
            </w:r>
          </w:p>
        </w:tc>
        <w:tc>
          <w:tcPr>
            <w:tcW w:w="690" w:type="dxa"/>
          </w:tcPr>
          <w:p w14:paraId="71A40BBD" w14:textId="1011105F" w:rsidR="0063582D" w:rsidRDefault="0063582D" w:rsidP="0063582D">
            <w:pPr>
              <w:jc w:val="center"/>
            </w:pPr>
            <w:r>
              <w:t>Policy</w:t>
            </w:r>
          </w:p>
        </w:tc>
        <w:tc>
          <w:tcPr>
            <w:tcW w:w="991" w:type="dxa"/>
          </w:tcPr>
          <w:p w14:paraId="3D635888" w14:textId="2F72E563" w:rsidR="0063582D" w:rsidRDefault="0063582D" w:rsidP="0063582D">
            <w:pPr>
              <w:jc w:val="center"/>
            </w:pPr>
            <w:r>
              <w:t>Incidence</w:t>
            </w:r>
          </w:p>
        </w:tc>
        <w:tc>
          <w:tcPr>
            <w:tcW w:w="875" w:type="dxa"/>
          </w:tcPr>
          <w:p w14:paraId="27483173" w14:textId="65D6D21E" w:rsidR="0063582D" w:rsidRDefault="0063582D" w:rsidP="0063582D">
            <w:pPr>
              <w:jc w:val="center"/>
            </w:pPr>
            <w:r>
              <w:t>Mobility</w:t>
            </w:r>
          </w:p>
        </w:tc>
        <w:tc>
          <w:tcPr>
            <w:tcW w:w="690" w:type="dxa"/>
          </w:tcPr>
          <w:p w14:paraId="179DCCAA" w14:textId="7D47A9DA" w:rsidR="0063582D" w:rsidRDefault="0063582D" w:rsidP="0063582D">
            <w:pPr>
              <w:jc w:val="center"/>
            </w:pPr>
            <w:r>
              <w:t>Policy</w:t>
            </w:r>
          </w:p>
        </w:tc>
        <w:tc>
          <w:tcPr>
            <w:tcW w:w="991" w:type="dxa"/>
          </w:tcPr>
          <w:p w14:paraId="1BC15EF7" w14:textId="7793829D" w:rsidR="0063582D" w:rsidRDefault="0063582D" w:rsidP="0063582D">
            <w:pPr>
              <w:jc w:val="center"/>
            </w:pPr>
            <w:r>
              <w:t>Incidence</w:t>
            </w:r>
          </w:p>
        </w:tc>
        <w:tc>
          <w:tcPr>
            <w:tcW w:w="875" w:type="dxa"/>
          </w:tcPr>
          <w:p w14:paraId="6464EEF6" w14:textId="7106B266" w:rsidR="0063582D" w:rsidRDefault="0063582D" w:rsidP="0063582D">
            <w:pPr>
              <w:jc w:val="center"/>
            </w:pPr>
            <w:r>
              <w:t>Mobility</w:t>
            </w:r>
          </w:p>
        </w:tc>
        <w:tc>
          <w:tcPr>
            <w:tcW w:w="1320" w:type="dxa"/>
          </w:tcPr>
          <w:p w14:paraId="0F304D47" w14:textId="28F6EC84" w:rsidR="0063582D" w:rsidRDefault="0063582D" w:rsidP="0063582D">
            <w:pPr>
              <w:jc w:val="center"/>
            </w:pPr>
            <w:r>
              <w:t>Policy</w:t>
            </w:r>
          </w:p>
        </w:tc>
      </w:tr>
      <w:tr w:rsidR="00890565" w14:paraId="49922AA4" w14:textId="77777777" w:rsidTr="00890565">
        <w:tc>
          <w:tcPr>
            <w:tcW w:w="1484" w:type="dxa"/>
          </w:tcPr>
          <w:p w14:paraId="1B74C93B" w14:textId="24E5EB24" w:rsidR="00890565" w:rsidRDefault="00890565" w:rsidP="0063582D">
            <w:r>
              <w:t>Total</w:t>
            </w:r>
          </w:p>
        </w:tc>
        <w:tc>
          <w:tcPr>
            <w:tcW w:w="991" w:type="dxa"/>
            <w:shd w:val="clear" w:color="auto" w:fill="C00000"/>
          </w:tcPr>
          <w:p w14:paraId="6A58A629" w14:textId="77777777" w:rsidR="00890565" w:rsidRDefault="00890565" w:rsidP="0063582D">
            <w:pPr>
              <w:jc w:val="center"/>
            </w:pPr>
          </w:p>
        </w:tc>
        <w:tc>
          <w:tcPr>
            <w:tcW w:w="875" w:type="dxa"/>
            <w:shd w:val="clear" w:color="auto" w:fill="C00000"/>
          </w:tcPr>
          <w:p w14:paraId="65EB68E8" w14:textId="77777777" w:rsidR="00890565" w:rsidRDefault="00890565" w:rsidP="0063582D">
            <w:pPr>
              <w:jc w:val="center"/>
            </w:pPr>
          </w:p>
        </w:tc>
        <w:tc>
          <w:tcPr>
            <w:tcW w:w="690" w:type="dxa"/>
          </w:tcPr>
          <w:p w14:paraId="13246958" w14:textId="77777777" w:rsidR="00890565" w:rsidRDefault="00890565" w:rsidP="0063582D">
            <w:pPr>
              <w:jc w:val="center"/>
            </w:pPr>
          </w:p>
        </w:tc>
        <w:tc>
          <w:tcPr>
            <w:tcW w:w="991" w:type="dxa"/>
            <w:shd w:val="clear" w:color="auto" w:fill="0070C0"/>
          </w:tcPr>
          <w:p w14:paraId="76EA1F5F" w14:textId="77777777" w:rsidR="00890565" w:rsidRDefault="00890565" w:rsidP="0063582D">
            <w:pPr>
              <w:jc w:val="center"/>
            </w:pPr>
          </w:p>
        </w:tc>
        <w:tc>
          <w:tcPr>
            <w:tcW w:w="875" w:type="dxa"/>
            <w:shd w:val="clear" w:color="auto" w:fill="C00000"/>
          </w:tcPr>
          <w:p w14:paraId="0EC26784" w14:textId="77777777" w:rsidR="00890565" w:rsidRDefault="00890565" w:rsidP="0063582D">
            <w:pPr>
              <w:jc w:val="center"/>
            </w:pPr>
          </w:p>
        </w:tc>
        <w:tc>
          <w:tcPr>
            <w:tcW w:w="690" w:type="dxa"/>
            <w:shd w:val="clear" w:color="auto" w:fill="C00000"/>
          </w:tcPr>
          <w:p w14:paraId="5309EAEC" w14:textId="77777777" w:rsidR="00890565" w:rsidRDefault="00890565" w:rsidP="0063582D">
            <w:pPr>
              <w:jc w:val="center"/>
            </w:pPr>
          </w:p>
        </w:tc>
        <w:tc>
          <w:tcPr>
            <w:tcW w:w="991" w:type="dxa"/>
            <w:shd w:val="clear" w:color="auto" w:fill="C00000"/>
          </w:tcPr>
          <w:p w14:paraId="3E8653E0" w14:textId="77777777" w:rsidR="00890565" w:rsidRDefault="00890565" w:rsidP="0063582D">
            <w:pPr>
              <w:jc w:val="center"/>
            </w:pPr>
          </w:p>
        </w:tc>
        <w:tc>
          <w:tcPr>
            <w:tcW w:w="875" w:type="dxa"/>
            <w:shd w:val="clear" w:color="auto" w:fill="0070C0"/>
          </w:tcPr>
          <w:p w14:paraId="424C80AE" w14:textId="77777777" w:rsidR="00890565" w:rsidRDefault="00890565" w:rsidP="0063582D">
            <w:pPr>
              <w:jc w:val="center"/>
            </w:pPr>
          </w:p>
        </w:tc>
        <w:tc>
          <w:tcPr>
            <w:tcW w:w="1320" w:type="dxa"/>
            <w:shd w:val="clear" w:color="auto" w:fill="C00000"/>
          </w:tcPr>
          <w:p w14:paraId="0BF177EB" w14:textId="77777777" w:rsidR="00890565" w:rsidRDefault="00890565" w:rsidP="0063582D">
            <w:pPr>
              <w:jc w:val="center"/>
            </w:pPr>
          </w:p>
        </w:tc>
      </w:tr>
      <w:tr w:rsidR="00B46E2D" w14:paraId="2973114E" w14:textId="77777777" w:rsidTr="00B46E2D">
        <w:tc>
          <w:tcPr>
            <w:tcW w:w="1484" w:type="dxa"/>
            <w:vAlign w:val="center"/>
          </w:tcPr>
          <w:p w14:paraId="754C35B0" w14:textId="6B02B8F3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t>Jung</w:t>
            </w:r>
          </w:p>
        </w:tc>
        <w:tc>
          <w:tcPr>
            <w:tcW w:w="991" w:type="dxa"/>
            <w:shd w:val="clear" w:color="auto" w:fill="C00000"/>
          </w:tcPr>
          <w:p w14:paraId="07B49C6C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36E19BE6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08269708" w14:textId="77777777" w:rsidR="0063582D" w:rsidRDefault="0063582D" w:rsidP="0063582D"/>
        </w:tc>
        <w:tc>
          <w:tcPr>
            <w:tcW w:w="991" w:type="dxa"/>
          </w:tcPr>
          <w:p w14:paraId="4B7CC487" w14:textId="77777777" w:rsidR="0063582D" w:rsidRDefault="0063582D" w:rsidP="0063582D"/>
        </w:tc>
        <w:tc>
          <w:tcPr>
            <w:tcW w:w="875" w:type="dxa"/>
          </w:tcPr>
          <w:p w14:paraId="0C8C58D8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7F391C39" w14:textId="77777777" w:rsidR="0063582D" w:rsidRDefault="0063582D" w:rsidP="0063582D"/>
        </w:tc>
        <w:tc>
          <w:tcPr>
            <w:tcW w:w="991" w:type="dxa"/>
          </w:tcPr>
          <w:p w14:paraId="4CFCBB08" w14:textId="77777777" w:rsidR="0063582D" w:rsidRDefault="0063582D" w:rsidP="0063582D"/>
        </w:tc>
        <w:tc>
          <w:tcPr>
            <w:tcW w:w="875" w:type="dxa"/>
            <w:shd w:val="clear" w:color="auto" w:fill="0070C0"/>
          </w:tcPr>
          <w:p w14:paraId="169FF335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1141EECE" w14:textId="77777777" w:rsidR="0063582D" w:rsidRDefault="0063582D" w:rsidP="0063582D"/>
        </w:tc>
      </w:tr>
      <w:tr w:rsidR="00B46E2D" w14:paraId="05B01510" w14:textId="77777777" w:rsidTr="00B46E2D">
        <w:tc>
          <w:tcPr>
            <w:tcW w:w="1484" w:type="dxa"/>
            <w:vAlign w:val="center"/>
          </w:tcPr>
          <w:p w14:paraId="3E6BA737" w14:textId="627E281A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t>Jongno</w:t>
            </w:r>
          </w:p>
        </w:tc>
        <w:tc>
          <w:tcPr>
            <w:tcW w:w="991" w:type="dxa"/>
            <w:shd w:val="clear" w:color="auto" w:fill="C00000"/>
          </w:tcPr>
          <w:p w14:paraId="42FAC691" w14:textId="77777777" w:rsidR="0063582D" w:rsidRDefault="0063582D" w:rsidP="0063582D"/>
        </w:tc>
        <w:tc>
          <w:tcPr>
            <w:tcW w:w="875" w:type="dxa"/>
          </w:tcPr>
          <w:p w14:paraId="29A07D7F" w14:textId="77777777" w:rsidR="0063582D" w:rsidRDefault="0063582D" w:rsidP="0063582D"/>
        </w:tc>
        <w:tc>
          <w:tcPr>
            <w:tcW w:w="690" w:type="dxa"/>
          </w:tcPr>
          <w:p w14:paraId="0CFB3C4B" w14:textId="77777777" w:rsidR="0063582D" w:rsidRDefault="0063582D" w:rsidP="0063582D"/>
        </w:tc>
        <w:tc>
          <w:tcPr>
            <w:tcW w:w="991" w:type="dxa"/>
          </w:tcPr>
          <w:p w14:paraId="1D44C3D8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7219EA97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67499ABD" w14:textId="77777777" w:rsidR="0063582D" w:rsidRDefault="0063582D" w:rsidP="0063582D"/>
        </w:tc>
        <w:tc>
          <w:tcPr>
            <w:tcW w:w="991" w:type="dxa"/>
          </w:tcPr>
          <w:p w14:paraId="0DC2367B" w14:textId="77777777" w:rsidR="0063582D" w:rsidRDefault="0063582D" w:rsidP="0063582D"/>
        </w:tc>
        <w:tc>
          <w:tcPr>
            <w:tcW w:w="875" w:type="dxa"/>
            <w:shd w:val="clear" w:color="auto" w:fill="0070C0"/>
          </w:tcPr>
          <w:p w14:paraId="6EB0BCC9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0D475C64" w14:textId="77777777" w:rsidR="0063582D" w:rsidRDefault="0063582D" w:rsidP="0063582D"/>
        </w:tc>
      </w:tr>
      <w:tr w:rsidR="001E647D" w14:paraId="69142EA1" w14:textId="77777777" w:rsidTr="001E647D">
        <w:tc>
          <w:tcPr>
            <w:tcW w:w="1484" w:type="dxa"/>
            <w:vAlign w:val="center"/>
          </w:tcPr>
          <w:p w14:paraId="4F24CB26" w14:textId="1CD567F5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t>Gangnam</w:t>
            </w:r>
          </w:p>
        </w:tc>
        <w:tc>
          <w:tcPr>
            <w:tcW w:w="991" w:type="dxa"/>
            <w:shd w:val="clear" w:color="auto" w:fill="C00000"/>
          </w:tcPr>
          <w:p w14:paraId="51923D75" w14:textId="77777777" w:rsidR="0063582D" w:rsidRPr="0063582D" w:rsidRDefault="0063582D" w:rsidP="0063582D">
            <w:pPr>
              <w:rPr>
                <w:color w:val="FF0000"/>
                <w:highlight w:val="red"/>
              </w:rPr>
            </w:pPr>
          </w:p>
        </w:tc>
        <w:tc>
          <w:tcPr>
            <w:tcW w:w="875" w:type="dxa"/>
          </w:tcPr>
          <w:p w14:paraId="724C845F" w14:textId="77777777" w:rsidR="0063582D" w:rsidRDefault="0063582D" w:rsidP="0063582D"/>
        </w:tc>
        <w:tc>
          <w:tcPr>
            <w:tcW w:w="690" w:type="dxa"/>
          </w:tcPr>
          <w:p w14:paraId="7C7F2CAA" w14:textId="77777777" w:rsidR="0063582D" w:rsidRDefault="0063582D" w:rsidP="0063582D"/>
        </w:tc>
        <w:tc>
          <w:tcPr>
            <w:tcW w:w="991" w:type="dxa"/>
          </w:tcPr>
          <w:p w14:paraId="35E17536" w14:textId="77777777" w:rsidR="0063582D" w:rsidRDefault="0063582D" w:rsidP="0063582D"/>
        </w:tc>
        <w:tc>
          <w:tcPr>
            <w:tcW w:w="875" w:type="dxa"/>
          </w:tcPr>
          <w:p w14:paraId="255A7169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19BD85FD" w14:textId="77777777" w:rsidR="0063582D" w:rsidRDefault="0063582D" w:rsidP="0063582D"/>
        </w:tc>
        <w:tc>
          <w:tcPr>
            <w:tcW w:w="991" w:type="dxa"/>
          </w:tcPr>
          <w:p w14:paraId="16CA0145" w14:textId="77777777" w:rsidR="0063582D" w:rsidRDefault="0063582D" w:rsidP="0063582D"/>
        </w:tc>
        <w:tc>
          <w:tcPr>
            <w:tcW w:w="875" w:type="dxa"/>
          </w:tcPr>
          <w:p w14:paraId="5E9F7D0C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278D0C0E" w14:textId="77777777" w:rsidR="0063582D" w:rsidRDefault="0063582D" w:rsidP="0063582D"/>
        </w:tc>
      </w:tr>
      <w:tr w:rsidR="00B46E2D" w14:paraId="31207523" w14:textId="77777777" w:rsidTr="00B46E2D">
        <w:tc>
          <w:tcPr>
            <w:tcW w:w="1484" w:type="dxa"/>
            <w:vAlign w:val="center"/>
          </w:tcPr>
          <w:p w14:paraId="464DC382" w14:textId="4201D4CE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Yeongdeungpo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0523715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5D17E6D6" w14:textId="77777777" w:rsidR="0063582D" w:rsidRDefault="0063582D" w:rsidP="0063582D"/>
        </w:tc>
        <w:tc>
          <w:tcPr>
            <w:tcW w:w="690" w:type="dxa"/>
          </w:tcPr>
          <w:p w14:paraId="78FF8125" w14:textId="77777777" w:rsidR="0063582D" w:rsidRDefault="0063582D" w:rsidP="0063582D"/>
        </w:tc>
        <w:tc>
          <w:tcPr>
            <w:tcW w:w="991" w:type="dxa"/>
          </w:tcPr>
          <w:p w14:paraId="7D0A6DBC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1420CAE6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491487EF" w14:textId="77777777" w:rsidR="0063582D" w:rsidRDefault="0063582D" w:rsidP="0063582D"/>
        </w:tc>
        <w:tc>
          <w:tcPr>
            <w:tcW w:w="991" w:type="dxa"/>
          </w:tcPr>
          <w:p w14:paraId="33AFC660" w14:textId="77777777" w:rsidR="0063582D" w:rsidRDefault="0063582D" w:rsidP="0063582D"/>
        </w:tc>
        <w:tc>
          <w:tcPr>
            <w:tcW w:w="875" w:type="dxa"/>
          </w:tcPr>
          <w:p w14:paraId="795A0F96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0F14EEF9" w14:textId="77777777" w:rsidR="0063582D" w:rsidRDefault="0063582D" w:rsidP="0063582D"/>
        </w:tc>
      </w:tr>
      <w:tr w:rsidR="00B217DD" w14:paraId="4563EB97" w14:textId="77777777" w:rsidTr="00B217DD">
        <w:tc>
          <w:tcPr>
            <w:tcW w:w="1484" w:type="dxa"/>
            <w:vAlign w:val="center"/>
          </w:tcPr>
          <w:p w14:paraId="453A9FC6" w14:textId="5B4DC285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Seocho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75104385" w14:textId="77777777" w:rsidR="0063582D" w:rsidRDefault="0063582D" w:rsidP="0063582D"/>
        </w:tc>
        <w:tc>
          <w:tcPr>
            <w:tcW w:w="875" w:type="dxa"/>
          </w:tcPr>
          <w:p w14:paraId="0BFB484B" w14:textId="77777777" w:rsidR="0063582D" w:rsidRDefault="0063582D" w:rsidP="0063582D"/>
        </w:tc>
        <w:tc>
          <w:tcPr>
            <w:tcW w:w="690" w:type="dxa"/>
          </w:tcPr>
          <w:p w14:paraId="42112C34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27D9A142" w14:textId="77777777" w:rsidR="0063582D" w:rsidRDefault="0063582D" w:rsidP="0063582D"/>
        </w:tc>
        <w:tc>
          <w:tcPr>
            <w:tcW w:w="875" w:type="dxa"/>
          </w:tcPr>
          <w:p w14:paraId="630C16B3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61CFB3EE" w14:textId="77777777" w:rsidR="0063582D" w:rsidRDefault="0063582D" w:rsidP="0063582D"/>
        </w:tc>
        <w:tc>
          <w:tcPr>
            <w:tcW w:w="991" w:type="dxa"/>
          </w:tcPr>
          <w:p w14:paraId="7836A8AB" w14:textId="77777777" w:rsidR="0063582D" w:rsidRDefault="0063582D" w:rsidP="0063582D"/>
        </w:tc>
        <w:tc>
          <w:tcPr>
            <w:tcW w:w="875" w:type="dxa"/>
          </w:tcPr>
          <w:p w14:paraId="63F1A7F2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48C4EA78" w14:textId="77777777" w:rsidR="0063582D" w:rsidRDefault="0063582D" w:rsidP="0063582D"/>
        </w:tc>
      </w:tr>
      <w:tr w:rsidR="001E647D" w14:paraId="14D538A6" w14:textId="77777777" w:rsidTr="001E647D">
        <w:tc>
          <w:tcPr>
            <w:tcW w:w="1484" w:type="dxa"/>
            <w:vAlign w:val="center"/>
          </w:tcPr>
          <w:p w14:paraId="2551CC36" w14:textId="512C406E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Geumcheon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4E13EA9D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D1C6F4F" w14:textId="77777777" w:rsidR="0063582D" w:rsidRDefault="0063582D" w:rsidP="0063582D"/>
        </w:tc>
        <w:tc>
          <w:tcPr>
            <w:tcW w:w="690" w:type="dxa"/>
          </w:tcPr>
          <w:p w14:paraId="76E72793" w14:textId="77777777" w:rsidR="0063582D" w:rsidRDefault="0063582D" w:rsidP="0063582D"/>
        </w:tc>
        <w:tc>
          <w:tcPr>
            <w:tcW w:w="991" w:type="dxa"/>
          </w:tcPr>
          <w:p w14:paraId="1CE6389A" w14:textId="77777777" w:rsidR="0063582D" w:rsidRDefault="0063582D" w:rsidP="0063582D"/>
        </w:tc>
        <w:tc>
          <w:tcPr>
            <w:tcW w:w="875" w:type="dxa"/>
          </w:tcPr>
          <w:p w14:paraId="47162BB6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3897AEB3" w14:textId="77777777" w:rsidR="0063582D" w:rsidRDefault="0063582D" w:rsidP="0063582D"/>
        </w:tc>
        <w:tc>
          <w:tcPr>
            <w:tcW w:w="991" w:type="dxa"/>
          </w:tcPr>
          <w:p w14:paraId="2E15CABE" w14:textId="77777777" w:rsidR="0063582D" w:rsidRDefault="0063582D" w:rsidP="0063582D"/>
        </w:tc>
        <w:tc>
          <w:tcPr>
            <w:tcW w:w="875" w:type="dxa"/>
          </w:tcPr>
          <w:p w14:paraId="150F99F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12926263" w14:textId="77777777" w:rsidR="0063582D" w:rsidRDefault="0063582D" w:rsidP="0063582D"/>
        </w:tc>
      </w:tr>
      <w:tr w:rsidR="00B46E2D" w14:paraId="243C04BF" w14:textId="77777777" w:rsidTr="00B46E2D">
        <w:tc>
          <w:tcPr>
            <w:tcW w:w="1484" w:type="dxa"/>
            <w:vAlign w:val="center"/>
          </w:tcPr>
          <w:p w14:paraId="52EAF31F" w14:textId="29B0AD2E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t>Yongsan</w:t>
            </w:r>
          </w:p>
        </w:tc>
        <w:tc>
          <w:tcPr>
            <w:tcW w:w="991" w:type="dxa"/>
            <w:shd w:val="clear" w:color="auto" w:fill="C00000"/>
          </w:tcPr>
          <w:p w14:paraId="1A7DDCA8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986DE30" w14:textId="77777777" w:rsidR="0063582D" w:rsidRDefault="0063582D" w:rsidP="0063582D"/>
        </w:tc>
        <w:tc>
          <w:tcPr>
            <w:tcW w:w="690" w:type="dxa"/>
          </w:tcPr>
          <w:p w14:paraId="7606CA60" w14:textId="77777777" w:rsidR="0063582D" w:rsidRDefault="0063582D" w:rsidP="0063582D"/>
        </w:tc>
        <w:tc>
          <w:tcPr>
            <w:tcW w:w="991" w:type="dxa"/>
          </w:tcPr>
          <w:p w14:paraId="7D8EB723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714BA11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2132FDDD" w14:textId="77777777" w:rsidR="0063582D" w:rsidRDefault="0063582D" w:rsidP="0063582D"/>
        </w:tc>
        <w:tc>
          <w:tcPr>
            <w:tcW w:w="991" w:type="dxa"/>
          </w:tcPr>
          <w:p w14:paraId="3C41B90A" w14:textId="77777777" w:rsidR="0063582D" w:rsidRDefault="0063582D" w:rsidP="0063582D"/>
        </w:tc>
        <w:tc>
          <w:tcPr>
            <w:tcW w:w="875" w:type="dxa"/>
            <w:shd w:val="clear" w:color="auto" w:fill="0070C0"/>
          </w:tcPr>
          <w:p w14:paraId="40647F7D" w14:textId="77777777" w:rsidR="0063582D" w:rsidRDefault="0063582D" w:rsidP="0063582D"/>
        </w:tc>
        <w:tc>
          <w:tcPr>
            <w:tcW w:w="1320" w:type="dxa"/>
          </w:tcPr>
          <w:p w14:paraId="6A7BA37E" w14:textId="77777777" w:rsidR="0063582D" w:rsidRDefault="0063582D" w:rsidP="0063582D"/>
        </w:tc>
      </w:tr>
      <w:tr w:rsidR="00B217DD" w14:paraId="789A19D1" w14:textId="77777777" w:rsidTr="00B217DD">
        <w:tc>
          <w:tcPr>
            <w:tcW w:w="1484" w:type="dxa"/>
            <w:vAlign w:val="center"/>
          </w:tcPr>
          <w:p w14:paraId="2D8EE369" w14:textId="79F082CB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lastRenderedPageBreak/>
              <w:t>Mapo</w:t>
            </w:r>
          </w:p>
        </w:tc>
        <w:tc>
          <w:tcPr>
            <w:tcW w:w="991" w:type="dxa"/>
            <w:shd w:val="clear" w:color="auto" w:fill="C00000"/>
          </w:tcPr>
          <w:p w14:paraId="5DB70CAF" w14:textId="77777777" w:rsidR="0063582D" w:rsidRDefault="0063582D" w:rsidP="0063582D"/>
        </w:tc>
        <w:tc>
          <w:tcPr>
            <w:tcW w:w="875" w:type="dxa"/>
          </w:tcPr>
          <w:p w14:paraId="526E71BC" w14:textId="77777777" w:rsidR="0063582D" w:rsidRDefault="0063582D" w:rsidP="0063582D"/>
        </w:tc>
        <w:tc>
          <w:tcPr>
            <w:tcW w:w="690" w:type="dxa"/>
          </w:tcPr>
          <w:p w14:paraId="720E232B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23681BB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BFBEEF4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3B0AFEAD" w14:textId="77777777" w:rsidR="0063582D" w:rsidRDefault="0063582D" w:rsidP="0063582D"/>
        </w:tc>
        <w:tc>
          <w:tcPr>
            <w:tcW w:w="991" w:type="dxa"/>
            <w:shd w:val="clear" w:color="auto" w:fill="C00000"/>
          </w:tcPr>
          <w:p w14:paraId="2FD90C3D" w14:textId="77777777" w:rsidR="0063582D" w:rsidRDefault="0063582D" w:rsidP="0063582D"/>
        </w:tc>
        <w:tc>
          <w:tcPr>
            <w:tcW w:w="875" w:type="dxa"/>
          </w:tcPr>
          <w:p w14:paraId="34B74E63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7746F7B7" w14:textId="77777777" w:rsidR="0063582D" w:rsidRDefault="0063582D" w:rsidP="0063582D"/>
        </w:tc>
      </w:tr>
      <w:tr w:rsidR="00B217DD" w14:paraId="15A5656D" w14:textId="77777777" w:rsidTr="00B217DD">
        <w:tc>
          <w:tcPr>
            <w:tcW w:w="1484" w:type="dxa"/>
            <w:vAlign w:val="center"/>
          </w:tcPr>
          <w:p w14:paraId="4ADD6E2C" w14:textId="1AD691B8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Seongdong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2BD86294" w14:textId="77777777" w:rsidR="0063582D" w:rsidRDefault="0063582D" w:rsidP="0063582D"/>
        </w:tc>
        <w:tc>
          <w:tcPr>
            <w:tcW w:w="875" w:type="dxa"/>
          </w:tcPr>
          <w:p w14:paraId="274AA461" w14:textId="77777777" w:rsidR="0063582D" w:rsidRDefault="0063582D" w:rsidP="0063582D"/>
        </w:tc>
        <w:tc>
          <w:tcPr>
            <w:tcW w:w="690" w:type="dxa"/>
          </w:tcPr>
          <w:p w14:paraId="7590E431" w14:textId="77777777" w:rsidR="0063582D" w:rsidRDefault="0063582D" w:rsidP="0063582D"/>
        </w:tc>
        <w:tc>
          <w:tcPr>
            <w:tcW w:w="991" w:type="dxa"/>
          </w:tcPr>
          <w:p w14:paraId="528F2C8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59AC1321" w14:textId="77777777" w:rsidR="0063582D" w:rsidRDefault="0063582D" w:rsidP="0063582D"/>
        </w:tc>
        <w:tc>
          <w:tcPr>
            <w:tcW w:w="690" w:type="dxa"/>
          </w:tcPr>
          <w:p w14:paraId="3966BBE5" w14:textId="77777777" w:rsidR="0063582D" w:rsidRDefault="0063582D" w:rsidP="0063582D"/>
        </w:tc>
        <w:tc>
          <w:tcPr>
            <w:tcW w:w="991" w:type="dxa"/>
          </w:tcPr>
          <w:p w14:paraId="3543110A" w14:textId="77777777" w:rsidR="0063582D" w:rsidRDefault="0063582D" w:rsidP="0063582D"/>
        </w:tc>
        <w:tc>
          <w:tcPr>
            <w:tcW w:w="875" w:type="dxa"/>
            <w:shd w:val="clear" w:color="auto" w:fill="0070C0"/>
          </w:tcPr>
          <w:p w14:paraId="68F18618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14B24247" w14:textId="77777777" w:rsidR="0063582D" w:rsidRDefault="0063582D" w:rsidP="0063582D"/>
        </w:tc>
      </w:tr>
      <w:tr w:rsidR="006763B6" w14:paraId="251F13AC" w14:textId="77777777" w:rsidTr="006763B6">
        <w:tc>
          <w:tcPr>
            <w:tcW w:w="1484" w:type="dxa"/>
            <w:vAlign w:val="center"/>
          </w:tcPr>
          <w:p w14:paraId="0530D2F4" w14:textId="34A10FF1" w:rsidR="0063582D" w:rsidRDefault="0063582D" w:rsidP="0063582D">
            <w:r>
              <w:rPr>
                <w:rFonts w:ascii="DengXian" w:eastAsia="DengXian" w:hAnsi="DengXian" w:hint="eastAsia"/>
                <w:color w:val="000000"/>
              </w:rPr>
              <w:t>Dongdaemun</w:t>
            </w:r>
          </w:p>
        </w:tc>
        <w:tc>
          <w:tcPr>
            <w:tcW w:w="991" w:type="dxa"/>
            <w:shd w:val="clear" w:color="auto" w:fill="C00000"/>
          </w:tcPr>
          <w:p w14:paraId="3D1991A3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18F5007F" w14:textId="77777777" w:rsidR="0063582D" w:rsidRDefault="0063582D" w:rsidP="0063582D"/>
        </w:tc>
        <w:tc>
          <w:tcPr>
            <w:tcW w:w="690" w:type="dxa"/>
          </w:tcPr>
          <w:p w14:paraId="0A20B94B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24712BB8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24A6F189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338CD762" w14:textId="77777777" w:rsidR="0063582D" w:rsidRDefault="0063582D" w:rsidP="0063582D"/>
        </w:tc>
        <w:tc>
          <w:tcPr>
            <w:tcW w:w="991" w:type="dxa"/>
          </w:tcPr>
          <w:p w14:paraId="3D2F906F" w14:textId="77777777" w:rsidR="0063582D" w:rsidRDefault="0063582D" w:rsidP="0063582D"/>
        </w:tc>
        <w:tc>
          <w:tcPr>
            <w:tcW w:w="875" w:type="dxa"/>
          </w:tcPr>
          <w:p w14:paraId="64C4D740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6E82A5C9" w14:textId="77777777" w:rsidR="0063582D" w:rsidRDefault="0063582D" w:rsidP="0063582D"/>
        </w:tc>
      </w:tr>
      <w:tr w:rsidR="00B217DD" w14:paraId="59DDF91C" w14:textId="77777777" w:rsidTr="00B217DD">
        <w:tc>
          <w:tcPr>
            <w:tcW w:w="1484" w:type="dxa"/>
            <w:vAlign w:val="center"/>
          </w:tcPr>
          <w:p w14:paraId="34426681" w14:textId="21ED7110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Seodaemun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7263457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56CE7EE" w14:textId="77777777" w:rsidR="0063582D" w:rsidRDefault="0063582D" w:rsidP="0063582D"/>
        </w:tc>
        <w:tc>
          <w:tcPr>
            <w:tcW w:w="690" w:type="dxa"/>
          </w:tcPr>
          <w:p w14:paraId="1E0A7F7D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13C992B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370E21B7" w14:textId="77777777" w:rsidR="0063582D" w:rsidRDefault="0063582D" w:rsidP="0063582D"/>
        </w:tc>
        <w:tc>
          <w:tcPr>
            <w:tcW w:w="690" w:type="dxa"/>
          </w:tcPr>
          <w:p w14:paraId="34303BE7" w14:textId="77777777" w:rsidR="0063582D" w:rsidRDefault="0063582D" w:rsidP="0063582D"/>
        </w:tc>
        <w:tc>
          <w:tcPr>
            <w:tcW w:w="991" w:type="dxa"/>
          </w:tcPr>
          <w:p w14:paraId="3976DF44" w14:textId="77777777" w:rsidR="0063582D" w:rsidRDefault="0063582D" w:rsidP="0063582D"/>
        </w:tc>
        <w:tc>
          <w:tcPr>
            <w:tcW w:w="875" w:type="dxa"/>
          </w:tcPr>
          <w:p w14:paraId="205FFF15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1DC99821" w14:textId="77777777" w:rsidR="0063582D" w:rsidRDefault="0063582D" w:rsidP="0063582D"/>
        </w:tc>
      </w:tr>
      <w:tr w:rsidR="001E647D" w14:paraId="16B1AD0F" w14:textId="77777777" w:rsidTr="001E647D">
        <w:tc>
          <w:tcPr>
            <w:tcW w:w="1484" w:type="dxa"/>
            <w:vAlign w:val="center"/>
          </w:tcPr>
          <w:p w14:paraId="33AAA02F" w14:textId="2D17247E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Guro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3CFEBF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4A9C21BF" w14:textId="77777777" w:rsidR="0063582D" w:rsidRDefault="0063582D" w:rsidP="0063582D"/>
        </w:tc>
        <w:tc>
          <w:tcPr>
            <w:tcW w:w="690" w:type="dxa"/>
          </w:tcPr>
          <w:p w14:paraId="62C76D02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17ADD0A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022A51DE" w14:textId="77777777" w:rsidR="0063582D" w:rsidRDefault="0063582D" w:rsidP="0063582D"/>
        </w:tc>
        <w:tc>
          <w:tcPr>
            <w:tcW w:w="690" w:type="dxa"/>
          </w:tcPr>
          <w:p w14:paraId="2C9351CB" w14:textId="77777777" w:rsidR="0063582D" w:rsidRDefault="0063582D" w:rsidP="0063582D"/>
        </w:tc>
        <w:tc>
          <w:tcPr>
            <w:tcW w:w="991" w:type="dxa"/>
          </w:tcPr>
          <w:p w14:paraId="2AB5AFAB" w14:textId="77777777" w:rsidR="0063582D" w:rsidRDefault="0063582D" w:rsidP="0063582D"/>
        </w:tc>
        <w:tc>
          <w:tcPr>
            <w:tcW w:w="875" w:type="dxa"/>
          </w:tcPr>
          <w:p w14:paraId="1720F23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65F8D935" w14:textId="77777777" w:rsidR="0063582D" w:rsidRDefault="0063582D" w:rsidP="0063582D"/>
        </w:tc>
      </w:tr>
      <w:tr w:rsidR="00B46E2D" w14:paraId="7E7272B4" w14:textId="77777777" w:rsidTr="00B46E2D">
        <w:tc>
          <w:tcPr>
            <w:tcW w:w="1484" w:type="dxa"/>
            <w:vAlign w:val="center"/>
          </w:tcPr>
          <w:p w14:paraId="3948D405" w14:textId="6BDFB9A8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Songpa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9FA86CE" w14:textId="77777777" w:rsidR="0063582D" w:rsidRDefault="0063582D" w:rsidP="0063582D"/>
        </w:tc>
        <w:tc>
          <w:tcPr>
            <w:tcW w:w="875" w:type="dxa"/>
          </w:tcPr>
          <w:p w14:paraId="5B124F25" w14:textId="77777777" w:rsidR="0063582D" w:rsidRDefault="0063582D" w:rsidP="0063582D"/>
        </w:tc>
        <w:tc>
          <w:tcPr>
            <w:tcW w:w="690" w:type="dxa"/>
          </w:tcPr>
          <w:p w14:paraId="68733520" w14:textId="77777777" w:rsidR="0063582D" w:rsidRDefault="0063582D" w:rsidP="0063582D"/>
        </w:tc>
        <w:tc>
          <w:tcPr>
            <w:tcW w:w="991" w:type="dxa"/>
          </w:tcPr>
          <w:p w14:paraId="26CA020A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2EBD0550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24819313" w14:textId="77777777" w:rsidR="0063582D" w:rsidRDefault="0063582D" w:rsidP="0063582D"/>
        </w:tc>
        <w:tc>
          <w:tcPr>
            <w:tcW w:w="991" w:type="dxa"/>
            <w:shd w:val="clear" w:color="auto" w:fill="C00000"/>
          </w:tcPr>
          <w:p w14:paraId="19F3FE8C" w14:textId="77777777" w:rsidR="0063582D" w:rsidRDefault="0063582D" w:rsidP="0063582D"/>
        </w:tc>
        <w:tc>
          <w:tcPr>
            <w:tcW w:w="875" w:type="dxa"/>
            <w:shd w:val="clear" w:color="auto" w:fill="0070C0"/>
          </w:tcPr>
          <w:p w14:paraId="4078EEA4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7A67E2BD" w14:textId="77777777" w:rsidR="0063582D" w:rsidRDefault="0063582D" w:rsidP="0063582D"/>
        </w:tc>
      </w:tr>
      <w:tr w:rsidR="001E647D" w14:paraId="61CCFC69" w14:textId="77777777" w:rsidTr="001E647D">
        <w:tc>
          <w:tcPr>
            <w:tcW w:w="1484" w:type="dxa"/>
            <w:vAlign w:val="center"/>
          </w:tcPr>
          <w:p w14:paraId="07A761F3" w14:textId="00E2519B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Gangseo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B6552D0" w14:textId="77777777" w:rsidR="0063582D" w:rsidRDefault="0063582D" w:rsidP="0063582D"/>
        </w:tc>
        <w:tc>
          <w:tcPr>
            <w:tcW w:w="875" w:type="dxa"/>
          </w:tcPr>
          <w:p w14:paraId="3926BD7F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1E407300" w14:textId="77777777" w:rsidR="0063582D" w:rsidRDefault="0063582D" w:rsidP="0063582D"/>
        </w:tc>
        <w:tc>
          <w:tcPr>
            <w:tcW w:w="991" w:type="dxa"/>
          </w:tcPr>
          <w:p w14:paraId="298893E1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779DE026" w14:textId="77777777" w:rsidR="0063582D" w:rsidRDefault="0063582D" w:rsidP="0063582D"/>
        </w:tc>
        <w:tc>
          <w:tcPr>
            <w:tcW w:w="690" w:type="dxa"/>
          </w:tcPr>
          <w:p w14:paraId="7EAD0198" w14:textId="77777777" w:rsidR="0063582D" w:rsidRDefault="0063582D" w:rsidP="0063582D"/>
        </w:tc>
        <w:tc>
          <w:tcPr>
            <w:tcW w:w="991" w:type="dxa"/>
          </w:tcPr>
          <w:p w14:paraId="4E2324B8" w14:textId="77777777" w:rsidR="0063582D" w:rsidRDefault="0063582D" w:rsidP="0063582D"/>
        </w:tc>
        <w:tc>
          <w:tcPr>
            <w:tcW w:w="875" w:type="dxa"/>
          </w:tcPr>
          <w:p w14:paraId="3544947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2300691B" w14:textId="77777777" w:rsidR="0063582D" w:rsidRDefault="0063582D" w:rsidP="0063582D"/>
        </w:tc>
      </w:tr>
      <w:tr w:rsidR="00B46E2D" w14:paraId="28377523" w14:textId="77777777" w:rsidTr="00B46E2D">
        <w:tc>
          <w:tcPr>
            <w:tcW w:w="1484" w:type="dxa"/>
            <w:vAlign w:val="center"/>
          </w:tcPr>
          <w:p w14:paraId="0FFC2C8D" w14:textId="05614642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Seongbuk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5845DFFC" w14:textId="77777777" w:rsidR="0063582D" w:rsidRDefault="0063582D" w:rsidP="0063582D"/>
        </w:tc>
        <w:tc>
          <w:tcPr>
            <w:tcW w:w="875" w:type="dxa"/>
          </w:tcPr>
          <w:p w14:paraId="0BAE9A52" w14:textId="77777777" w:rsidR="0063582D" w:rsidRDefault="0063582D" w:rsidP="0063582D"/>
        </w:tc>
        <w:tc>
          <w:tcPr>
            <w:tcW w:w="690" w:type="dxa"/>
          </w:tcPr>
          <w:p w14:paraId="4462F21D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22EF1076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4857551C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5968EFA2" w14:textId="77777777" w:rsidR="0063582D" w:rsidRDefault="0063582D" w:rsidP="0063582D"/>
        </w:tc>
        <w:tc>
          <w:tcPr>
            <w:tcW w:w="991" w:type="dxa"/>
          </w:tcPr>
          <w:p w14:paraId="29BDF93D" w14:textId="77777777" w:rsidR="0063582D" w:rsidRDefault="0063582D" w:rsidP="0063582D"/>
        </w:tc>
        <w:tc>
          <w:tcPr>
            <w:tcW w:w="875" w:type="dxa"/>
            <w:shd w:val="clear" w:color="auto" w:fill="auto"/>
          </w:tcPr>
          <w:p w14:paraId="780F5566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7F4C2BC1" w14:textId="77777777" w:rsidR="0063582D" w:rsidRDefault="0063582D" w:rsidP="0063582D"/>
        </w:tc>
      </w:tr>
      <w:tr w:rsidR="001E647D" w14:paraId="332CA051" w14:textId="77777777" w:rsidTr="001E647D">
        <w:tc>
          <w:tcPr>
            <w:tcW w:w="1484" w:type="dxa"/>
            <w:vAlign w:val="center"/>
          </w:tcPr>
          <w:p w14:paraId="72959A73" w14:textId="7FD10620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Gwangjin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70532CB4" w14:textId="77777777" w:rsidR="0063582D" w:rsidRDefault="0063582D" w:rsidP="0063582D"/>
        </w:tc>
        <w:tc>
          <w:tcPr>
            <w:tcW w:w="875" w:type="dxa"/>
          </w:tcPr>
          <w:p w14:paraId="41E6EA0E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52ADEDE2" w14:textId="77777777" w:rsidR="0063582D" w:rsidRDefault="0063582D" w:rsidP="0063582D"/>
        </w:tc>
        <w:tc>
          <w:tcPr>
            <w:tcW w:w="991" w:type="dxa"/>
          </w:tcPr>
          <w:p w14:paraId="758BC5EC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0E34F23D" w14:textId="77777777" w:rsidR="0063582D" w:rsidRDefault="0063582D" w:rsidP="0063582D"/>
        </w:tc>
        <w:tc>
          <w:tcPr>
            <w:tcW w:w="690" w:type="dxa"/>
          </w:tcPr>
          <w:p w14:paraId="203DB93F" w14:textId="77777777" w:rsidR="0063582D" w:rsidRDefault="0063582D" w:rsidP="0063582D"/>
        </w:tc>
        <w:tc>
          <w:tcPr>
            <w:tcW w:w="991" w:type="dxa"/>
            <w:shd w:val="clear" w:color="auto" w:fill="C00000"/>
          </w:tcPr>
          <w:p w14:paraId="7AF86A5E" w14:textId="77777777" w:rsidR="0063582D" w:rsidRDefault="0063582D" w:rsidP="0063582D"/>
        </w:tc>
        <w:tc>
          <w:tcPr>
            <w:tcW w:w="875" w:type="dxa"/>
          </w:tcPr>
          <w:p w14:paraId="2715991A" w14:textId="77777777" w:rsidR="0063582D" w:rsidRDefault="0063582D" w:rsidP="0063582D"/>
        </w:tc>
        <w:tc>
          <w:tcPr>
            <w:tcW w:w="1320" w:type="dxa"/>
          </w:tcPr>
          <w:p w14:paraId="029F4527" w14:textId="77777777" w:rsidR="0063582D" w:rsidRDefault="0063582D" w:rsidP="0063582D"/>
        </w:tc>
      </w:tr>
      <w:tr w:rsidR="00B217DD" w14:paraId="5A7C6CC5" w14:textId="77777777" w:rsidTr="00B217DD">
        <w:tc>
          <w:tcPr>
            <w:tcW w:w="1484" w:type="dxa"/>
            <w:vAlign w:val="center"/>
          </w:tcPr>
          <w:p w14:paraId="520F1147" w14:textId="10E4EF27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Dongjak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2716B712" w14:textId="77777777" w:rsidR="0063582D" w:rsidRDefault="0063582D" w:rsidP="0063582D"/>
        </w:tc>
        <w:tc>
          <w:tcPr>
            <w:tcW w:w="875" w:type="dxa"/>
          </w:tcPr>
          <w:p w14:paraId="2D7A050F" w14:textId="77777777" w:rsidR="0063582D" w:rsidRDefault="0063582D" w:rsidP="0063582D"/>
        </w:tc>
        <w:tc>
          <w:tcPr>
            <w:tcW w:w="690" w:type="dxa"/>
            <w:shd w:val="clear" w:color="auto" w:fill="0070C0"/>
          </w:tcPr>
          <w:p w14:paraId="3D20C9EB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2DEF226D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4A087235" w14:textId="77777777" w:rsidR="0063582D" w:rsidRDefault="0063582D" w:rsidP="0063582D"/>
        </w:tc>
        <w:tc>
          <w:tcPr>
            <w:tcW w:w="690" w:type="dxa"/>
          </w:tcPr>
          <w:p w14:paraId="41124773" w14:textId="77777777" w:rsidR="0063582D" w:rsidRDefault="0063582D" w:rsidP="0063582D"/>
        </w:tc>
        <w:tc>
          <w:tcPr>
            <w:tcW w:w="991" w:type="dxa"/>
          </w:tcPr>
          <w:p w14:paraId="754BEBB4" w14:textId="77777777" w:rsidR="0063582D" w:rsidRDefault="0063582D" w:rsidP="0063582D"/>
        </w:tc>
        <w:tc>
          <w:tcPr>
            <w:tcW w:w="875" w:type="dxa"/>
          </w:tcPr>
          <w:p w14:paraId="7C9E4BED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5FD3C6BF" w14:textId="77777777" w:rsidR="0063582D" w:rsidRDefault="0063582D" w:rsidP="0063582D"/>
        </w:tc>
      </w:tr>
      <w:tr w:rsidR="001E647D" w14:paraId="23CE96EB" w14:textId="77777777" w:rsidTr="001E647D">
        <w:tc>
          <w:tcPr>
            <w:tcW w:w="1484" w:type="dxa"/>
            <w:vAlign w:val="center"/>
          </w:tcPr>
          <w:p w14:paraId="7265A42B" w14:textId="39B76E14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Gangdong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40580753" w14:textId="77777777" w:rsidR="0063582D" w:rsidRDefault="0063582D" w:rsidP="0063582D"/>
        </w:tc>
        <w:tc>
          <w:tcPr>
            <w:tcW w:w="875" w:type="dxa"/>
          </w:tcPr>
          <w:p w14:paraId="0C1DBED1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6C2E0C39" w14:textId="77777777" w:rsidR="0063582D" w:rsidRDefault="0063582D" w:rsidP="0063582D"/>
        </w:tc>
        <w:tc>
          <w:tcPr>
            <w:tcW w:w="991" w:type="dxa"/>
          </w:tcPr>
          <w:p w14:paraId="3D97DEAB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0646189F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4A2B3EB6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7811B9BC" w14:textId="77777777" w:rsidR="0063582D" w:rsidRDefault="0063582D" w:rsidP="0063582D"/>
        </w:tc>
        <w:tc>
          <w:tcPr>
            <w:tcW w:w="875" w:type="dxa"/>
          </w:tcPr>
          <w:p w14:paraId="5B0F5788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769DEE5F" w14:textId="77777777" w:rsidR="0063582D" w:rsidRDefault="0063582D" w:rsidP="0063582D"/>
        </w:tc>
      </w:tr>
      <w:tr w:rsidR="006763B6" w14:paraId="30973418" w14:textId="77777777" w:rsidTr="006763B6">
        <w:tc>
          <w:tcPr>
            <w:tcW w:w="1484" w:type="dxa"/>
            <w:vAlign w:val="center"/>
          </w:tcPr>
          <w:p w14:paraId="47807822" w14:textId="4D06D6F9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Nowon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268D8420" w14:textId="77777777" w:rsidR="0063582D" w:rsidRDefault="0063582D" w:rsidP="0063582D"/>
        </w:tc>
        <w:tc>
          <w:tcPr>
            <w:tcW w:w="875" w:type="dxa"/>
          </w:tcPr>
          <w:p w14:paraId="1E1275F3" w14:textId="77777777" w:rsidR="0063582D" w:rsidRDefault="0063582D" w:rsidP="0063582D"/>
        </w:tc>
        <w:tc>
          <w:tcPr>
            <w:tcW w:w="690" w:type="dxa"/>
          </w:tcPr>
          <w:p w14:paraId="4543B934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5224D622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6A37B2D0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75D3B4F1" w14:textId="77777777" w:rsidR="0063582D" w:rsidRDefault="0063582D" w:rsidP="0063582D"/>
        </w:tc>
        <w:tc>
          <w:tcPr>
            <w:tcW w:w="991" w:type="dxa"/>
          </w:tcPr>
          <w:p w14:paraId="55D18A85" w14:textId="77777777" w:rsidR="0063582D" w:rsidRDefault="0063582D" w:rsidP="0063582D"/>
        </w:tc>
        <w:tc>
          <w:tcPr>
            <w:tcW w:w="875" w:type="dxa"/>
          </w:tcPr>
          <w:p w14:paraId="62BBEBA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5E4C4F9D" w14:textId="77777777" w:rsidR="0063582D" w:rsidRDefault="0063582D" w:rsidP="0063582D"/>
        </w:tc>
      </w:tr>
      <w:tr w:rsidR="001E647D" w14:paraId="5876693A" w14:textId="77777777" w:rsidTr="001E647D">
        <w:tc>
          <w:tcPr>
            <w:tcW w:w="1484" w:type="dxa"/>
            <w:vAlign w:val="center"/>
          </w:tcPr>
          <w:p w14:paraId="33B65270" w14:textId="1A71E2E7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Gangbuk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748564BB" w14:textId="77777777" w:rsidR="0063582D" w:rsidRDefault="0063582D" w:rsidP="0063582D"/>
        </w:tc>
        <w:tc>
          <w:tcPr>
            <w:tcW w:w="875" w:type="dxa"/>
          </w:tcPr>
          <w:p w14:paraId="3C76562A" w14:textId="77777777" w:rsidR="0063582D" w:rsidRDefault="0063582D" w:rsidP="0063582D"/>
        </w:tc>
        <w:tc>
          <w:tcPr>
            <w:tcW w:w="690" w:type="dxa"/>
          </w:tcPr>
          <w:p w14:paraId="22D4693E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49D63D26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3AF4BB8A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59CB63B7" w14:textId="77777777" w:rsidR="0063582D" w:rsidRDefault="0063582D" w:rsidP="0063582D"/>
        </w:tc>
        <w:tc>
          <w:tcPr>
            <w:tcW w:w="991" w:type="dxa"/>
          </w:tcPr>
          <w:p w14:paraId="6ABD415D" w14:textId="77777777" w:rsidR="0063582D" w:rsidRDefault="0063582D" w:rsidP="0063582D"/>
        </w:tc>
        <w:tc>
          <w:tcPr>
            <w:tcW w:w="875" w:type="dxa"/>
          </w:tcPr>
          <w:p w14:paraId="79817D79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77B79259" w14:textId="77777777" w:rsidR="0063582D" w:rsidRDefault="0063582D" w:rsidP="0063582D"/>
        </w:tc>
      </w:tr>
      <w:tr w:rsidR="00B46E2D" w14:paraId="1C9673D5" w14:textId="77777777" w:rsidTr="00B46E2D">
        <w:tc>
          <w:tcPr>
            <w:tcW w:w="1484" w:type="dxa"/>
            <w:vAlign w:val="center"/>
          </w:tcPr>
          <w:p w14:paraId="51AFAA84" w14:textId="1E1A8698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Yangcheon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5B2D58A0" w14:textId="77777777" w:rsidR="0063582D" w:rsidRDefault="0063582D" w:rsidP="0063582D"/>
        </w:tc>
        <w:tc>
          <w:tcPr>
            <w:tcW w:w="875" w:type="dxa"/>
          </w:tcPr>
          <w:p w14:paraId="75ADE7AF" w14:textId="77777777" w:rsidR="0063582D" w:rsidRDefault="0063582D" w:rsidP="0063582D"/>
        </w:tc>
        <w:tc>
          <w:tcPr>
            <w:tcW w:w="690" w:type="dxa"/>
          </w:tcPr>
          <w:p w14:paraId="2B9E248E" w14:textId="77777777" w:rsidR="0063582D" w:rsidRDefault="0063582D" w:rsidP="0063582D"/>
        </w:tc>
        <w:tc>
          <w:tcPr>
            <w:tcW w:w="991" w:type="dxa"/>
          </w:tcPr>
          <w:p w14:paraId="6CED185A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5ECC1A72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571F7AE1" w14:textId="77777777" w:rsidR="0063582D" w:rsidRDefault="0063582D" w:rsidP="0063582D"/>
        </w:tc>
        <w:tc>
          <w:tcPr>
            <w:tcW w:w="991" w:type="dxa"/>
          </w:tcPr>
          <w:p w14:paraId="6DB9E00E" w14:textId="77777777" w:rsidR="0063582D" w:rsidRDefault="0063582D" w:rsidP="0063582D"/>
        </w:tc>
        <w:tc>
          <w:tcPr>
            <w:tcW w:w="875" w:type="dxa"/>
          </w:tcPr>
          <w:p w14:paraId="0ED55C85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2A4B0F4B" w14:textId="77777777" w:rsidR="0063582D" w:rsidRDefault="0063582D" w:rsidP="0063582D"/>
        </w:tc>
      </w:tr>
      <w:tr w:rsidR="00B46E2D" w14:paraId="3A29203A" w14:textId="77777777" w:rsidTr="00B46E2D">
        <w:tc>
          <w:tcPr>
            <w:tcW w:w="1484" w:type="dxa"/>
            <w:vAlign w:val="center"/>
          </w:tcPr>
          <w:p w14:paraId="52E68613" w14:textId="7AAA446A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Jungnang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70B25C9E" w14:textId="77777777" w:rsidR="0063582D" w:rsidRDefault="0063582D" w:rsidP="0063582D"/>
        </w:tc>
        <w:tc>
          <w:tcPr>
            <w:tcW w:w="875" w:type="dxa"/>
          </w:tcPr>
          <w:p w14:paraId="059811D0" w14:textId="77777777" w:rsidR="0063582D" w:rsidRDefault="0063582D" w:rsidP="0063582D"/>
        </w:tc>
        <w:tc>
          <w:tcPr>
            <w:tcW w:w="690" w:type="dxa"/>
          </w:tcPr>
          <w:p w14:paraId="35F00825" w14:textId="77777777" w:rsidR="0063582D" w:rsidRDefault="0063582D" w:rsidP="0063582D"/>
        </w:tc>
        <w:tc>
          <w:tcPr>
            <w:tcW w:w="991" w:type="dxa"/>
            <w:shd w:val="clear" w:color="auto" w:fill="0070C0"/>
          </w:tcPr>
          <w:p w14:paraId="5475340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2F59E06A" w14:textId="77777777" w:rsidR="0063582D" w:rsidRDefault="0063582D" w:rsidP="0063582D"/>
        </w:tc>
        <w:tc>
          <w:tcPr>
            <w:tcW w:w="690" w:type="dxa"/>
          </w:tcPr>
          <w:p w14:paraId="2602FD41" w14:textId="77777777" w:rsidR="0063582D" w:rsidRDefault="0063582D" w:rsidP="0063582D"/>
        </w:tc>
        <w:tc>
          <w:tcPr>
            <w:tcW w:w="991" w:type="dxa"/>
          </w:tcPr>
          <w:p w14:paraId="5BBA69AC" w14:textId="77777777" w:rsidR="0063582D" w:rsidRDefault="0063582D" w:rsidP="0063582D"/>
        </w:tc>
        <w:tc>
          <w:tcPr>
            <w:tcW w:w="875" w:type="dxa"/>
          </w:tcPr>
          <w:p w14:paraId="1974DB21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33074D31" w14:textId="77777777" w:rsidR="0063582D" w:rsidRDefault="0063582D" w:rsidP="0063582D"/>
        </w:tc>
      </w:tr>
      <w:tr w:rsidR="006763B6" w14:paraId="74A801F3" w14:textId="77777777" w:rsidTr="006763B6">
        <w:tc>
          <w:tcPr>
            <w:tcW w:w="1484" w:type="dxa"/>
            <w:vAlign w:val="center"/>
          </w:tcPr>
          <w:p w14:paraId="56C6193A" w14:textId="710F967C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Dobong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08C29CD7" w14:textId="77777777" w:rsidR="0063582D" w:rsidRDefault="0063582D" w:rsidP="0063582D"/>
        </w:tc>
        <w:tc>
          <w:tcPr>
            <w:tcW w:w="875" w:type="dxa"/>
          </w:tcPr>
          <w:p w14:paraId="2D07A49F" w14:textId="77777777" w:rsidR="0063582D" w:rsidRDefault="0063582D" w:rsidP="0063582D"/>
        </w:tc>
        <w:tc>
          <w:tcPr>
            <w:tcW w:w="690" w:type="dxa"/>
          </w:tcPr>
          <w:p w14:paraId="19432A4D" w14:textId="77777777" w:rsidR="0063582D" w:rsidRDefault="0063582D" w:rsidP="0063582D"/>
        </w:tc>
        <w:tc>
          <w:tcPr>
            <w:tcW w:w="991" w:type="dxa"/>
          </w:tcPr>
          <w:p w14:paraId="40BA8AD6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4F6D1CCB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27F6648D" w14:textId="77777777" w:rsidR="0063582D" w:rsidRDefault="0063582D" w:rsidP="0063582D"/>
        </w:tc>
        <w:tc>
          <w:tcPr>
            <w:tcW w:w="991" w:type="dxa"/>
            <w:shd w:val="clear" w:color="auto" w:fill="C00000"/>
          </w:tcPr>
          <w:p w14:paraId="327C2FAB" w14:textId="77777777" w:rsidR="0063582D" w:rsidRDefault="0063582D" w:rsidP="0063582D"/>
        </w:tc>
        <w:tc>
          <w:tcPr>
            <w:tcW w:w="875" w:type="dxa"/>
          </w:tcPr>
          <w:p w14:paraId="613D80AC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0F7E2040" w14:textId="77777777" w:rsidR="0063582D" w:rsidRDefault="0063582D" w:rsidP="0063582D"/>
        </w:tc>
      </w:tr>
      <w:tr w:rsidR="001E647D" w14:paraId="317ECC63" w14:textId="77777777" w:rsidTr="001E647D">
        <w:tc>
          <w:tcPr>
            <w:tcW w:w="1484" w:type="dxa"/>
            <w:vAlign w:val="center"/>
          </w:tcPr>
          <w:p w14:paraId="6C5FCB26" w14:textId="7E0CF62C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Gwanak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2016505" w14:textId="77777777" w:rsidR="0063582D" w:rsidRDefault="0063582D" w:rsidP="0063582D"/>
        </w:tc>
        <w:tc>
          <w:tcPr>
            <w:tcW w:w="875" w:type="dxa"/>
          </w:tcPr>
          <w:p w14:paraId="7A8D402A" w14:textId="77777777" w:rsidR="0063582D" w:rsidRDefault="0063582D" w:rsidP="0063582D"/>
        </w:tc>
        <w:tc>
          <w:tcPr>
            <w:tcW w:w="690" w:type="dxa"/>
          </w:tcPr>
          <w:p w14:paraId="17E372D0" w14:textId="77777777" w:rsidR="0063582D" w:rsidRDefault="0063582D" w:rsidP="0063582D"/>
        </w:tc>
        <w:tc>
          <w:tcPr>
            <w:tcW w:w="991" w:type="dxa"/>
          </w:tcPr>
          <w:p w14:paraId="0BB84A17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37FF147F" w14:textId="77777777" w:rsidR="0063582D" w:rsidRDefault="0063582D" w:rsidP="0063582D"/>
        </w:tc>
        <w:tc>
          <w:tcPr>
            <w:tcW w:w="690" w:type="dxa"/>
          </w:tcPr>
          <w:p w14:paraId="4FC21232" w14:textId="77777777" w:rsidR="0063582D" w:rsidRDefault="0063582D" w:rsidP="0063582D"/>
        </w:tc>
        <w:tc>
          <w:tcPr>
            <w:tcW w:w="991" w:type="dxa"/>
          </w:tcPr>
          <w:p w14:paraId="6340DBA2" w14:textId="77777777" w:rsidR="0063582D" w:rsidRDefault="0063582D" w:rsidP="0063582D"/>
        </w:tc>
        <w:tc>
          <w:tcPr>
            <w:tcW w:w="875" w:type="dxa"/>
          </w:tcPr>
          <w:p w14:paraId="4A36BD0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30FE93F4" w14:textId="77777777" w:rsidR="0063582D" w:rsidRDefault="0063582D" w:rsidP="0063582D"/>
        </w:tc>
      </w:tr>
      <w:tr w:rsidR="00B46E2D" w14:paraId="1D03B1B6" w14:textId="77777777" w:rsidTr="00B46E2D">
        <w:tc>
          <w:tcPr>
            <w:tcW w:w="1484" w:type="dxa"/>
            <w:vAlign w:val="center"/>
          </w:tcPr>
          <w:p w14:paraId="6873B626" w14:textId="524D022D" w:rsidR="0063582D" w:rsidRDefault="0063582D" w:rsidP="0063582D">
            <w:proofErr w:type="spellStart"/>
            <w:r>
              <w:rPr>
                <w:rFonts w:ascii="DengXian" w:eastAsia="DengXian" w:hAnsi="DengXian" w:hint="eastAsia"/>
                <w:color w:val="000000"/>
              </w:rPr>
              <w:t>Eunpyeong</w:t>
            </w:r>
            <w:proofErr w:type="spellEnd"/>
          </w:p>
        </w:tc>
        <w:tc>
          <w:tcPr>
            <w:tcW w:w="991" w:type="dxa"/>
            <w:shd w:val="clear" w:color="auto" w:fill="C00000"/>
          </w:tcPr>
          <w:p w14:paraId="3A1FB4E2" w14:textId="77777777" w:rsidR="0063582D" w:rsidRDefault="0063582D" w:rsidP="0063582D"/>
        </w:tc>
        <w:tc>
          <w:tcPr>
            <w:tcW w:w="875" w:type="dxa"/>
          </w:tcPr>
          <w:p w14:paraId="6D6B1D36" w14:textId="77777777" w:rsidR="0063582D" w:rsidRDefault="0063582D" w:rsidP="0063582D"/>
        </w:tc>
        <w:tc>
          <w:tcPr>
            <w:tcW w:w="690" w:type="dxa"/>
          </w:tcPr>
          <w:p w14:paraId="414C9C06" w14:textId="77777777" w:rsidR="0063582D" w:rsidRDefault="0063582D" w:rsidP="0063582D"/>
        </w:tc>
        <w:tc>
          <w:tcPr>
            <w:tcW w:w="991" w:type="dxa"/>
          </w:tcPr>
          <w:p w14:paraId="330A7250" w14:textId="77777777" w:rsidR="0063582D" w:rsidRDefault="0063582D" w:rsidP="0063582D"/>
        </w:tc>
        <w:tc>
          <w:tcPr>
            <w:tcW w:w="875" w:type="dxa"/>
            <w:shd w:val="clear" w:color="auto" w:fill="C00000"/>
          </w:tcPr>
          <w:p w14:paraId="32D042A0" w14:textId="77777777" w:rsidR="0063582D" w:rsidRDefault="0063582D" w:rsidP="0063582D"/>
        </w:tc>
        <w:tc>
          <w:tcPr>
            <w:tcW w:w="690" w:type="dxa"/>
            <w:shd w:val="clear" w:color="auto" w:fill="C00000"/>
          </w:tcPr>
          <w:p w14:paraId="7A98CC9D" w14:textId="77777777" w:rsidR="0063582D" w:rsidRDefault="0063582D" w:rsidP="0063582D"/>
        </w:tc>
        <w:tc>
          <w:tcPr>
            <w:tcW w:w="991" w:type="dxa"/>
          </w:tcPr>
          <w:p w14:paraId="52EE90BB" w14:textId="77777777" w:rsidR="0063582D" w:rsidRDefault="0063582D" w:rsidP="0063582D"/>
        </w:tc>
        <w:tc>
          <w:tcPr>
            <w:tcW w:w="875" w:type="dxa"/>
          </w:tcPr>
          <w:p w14:paraId="25332CC7" w14:textId="77777777" w:rsidR="0063582D" w:rsidRDefault="0063582D" w:rsidP="0063582D"/>
        </w:tc>
        <w:tc>
          <w:tcPr>
            <w:tcW w:w="1320" w:type="dxa"/>
            <w:shd w:val="clear" w:color="auto" w:fill="C00000"/>
          </w:tcPr>
          <w:p w14:paraId="374995C7" w14:textId="77777777" w:rsidR="0063582D" w:rsidRDefault="0063582D" w:rsidP="0063582D"/>
        </w:tc>
      </w:tr>
    </w:tbl>
    <w:p w14:paraId="00E14EC1" w14:textId="4395805F" w:rsidR="00B87F16" w:rsidRDefault="001E647D" w:rsidP="00581C27">
      <w:r>
        <w:rPr>
          <w:rFonts w:hint="eastAsia"/>
        </w:rPr>
        <w:t xml:space="preserve">        I</w:t>
      </w:r>
      <w:r>
        <w:t xml:space="preserve">          M         P        I         M      P        I         M           </w:t>
      </w:r>
    </w:p>
    <w:sectPr w:rsidR="00B8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A4357"/>
    <w:multiLevelType w:val="hybridMultilevel"/>
    <w:tmpl w:val="754AF486"/>
    <w:lvl w:ilvl="0" w:tplc="20F00C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8D0195"/>
    <w:multiLevelType w:val="hybridMultilevel"/>
    <w:tmpl w:val="50542A6A"/>
    <w:lvl w:ilvl="0" w:tplc="B666F8E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43923155">
    <w:abstractNumId w:val="0"/>
  </w:num>
  <w:num w:numId="2" w16cid:durableId="11784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7"/>
    <w:rsid w:val="00003DD7"/>
    <w:rsid w:val="0004275B"/>
    <w:rsid w:val="00045B24"/>
    <w:rsid w:val="00077C44"/>
    <w:rsid w:val="0014600C"/>
    <w:rsid w:val="00150233"/>
    <w:rsid w:val="001770EF"/>
    <w:rsid w:val="00196C4A"/>
    <w:rsid w:val="001A3B45"/>
    <w:rsid w:val="001D7DB2"/>
    <w:rsid w:val="001E647D"/>
    <w:rsid w:val="0021696E"/>
    <w:rsid w:val="00221DF0"/>
    <w:rsid w:val="00246049"/>
    <w:rsid w:val="002E2138"/>
    <w:rsid w:val="00316035"/>
    <w:rsid w:val="003301CE"/>
    <w:rsid w:val="0039762B"/>
    <w:rsid w:val="00400C38"/>
    <w:rsid w:val="00424BCC"/>
    <w:rsid w:val="0046109C"/>
    <w:rsid w:val="004677E4"/>
    <w:rsid w:val="00491DF0"/>
    <w:rsid w:val="0051111E"/>
    <w:rsid w:val="005223C7"/>
    <w:rsid w:val="005420FE"/>
    <w:rsid w:val="00581C27"/>
    <w:rsid w:val="005C77B1"/>
    <w:rsid w:val="005D08F7"/>
    <w:rsid w:val="00604ECF"/>
    <w:rsid w:val="006229FD"/>
    <w:rsid w:val="0063582D"/>
    <w:rsid w:val="006763B6"/>
    <w:rsid w:val="00764C7B"/>
    <w:rsid w:val="007D5442"/>
    <w:rsid w:val="0087355A"/>
    <w:rsid w:val="00890565"/>
    <w:rsid w:val="008E1F90"/>
    <w:rsid w:val="009D4542"/>
    <w:rsid w:val="009E1C66"/>
    <w:rsid w:val="009F78D5"/>
    <w:rsid w:val="00A90E2F"/>
    <w:rsid w:val="00B204CC"/>
    <w:rsid w:val="00B217DD"/>
    <w:rsid w:val="00B46E2D"/>
    <w:rsid w:val="00B87F16"/>
    <w:rsid w:val="00BD7951"/>
    <w:rsid w:val="00BE31C7"/>
    <w:rsid w:val="00C7627B"/>
    <w:rsid w:val="00D76D59"/>
    <w:rsid w:val="00E16020"/>
    <w:rsid w:val="00E251D2"/>
    <w:rsid w:val="00E378F6"/>
    <w:rsid w:val="00E414D8"/>
    <w:rsid w:val="00E74BFA"/>
    <w:rsid w:val="00ED6424"/>
    <w:rsid w:val="00F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8227"/>
  <w15:chartTrackingRefBased/>
  <w15:docId w15:val="{74D96337-2278-9644-9129-0DD944A3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1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1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1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1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1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1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1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1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31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1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1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1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1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1C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3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752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Zeyu</dc:creator>
  <cp:keywords/>
  <dc:description/>
  <cp:lastModifiedBy>Hu, Zeyu</cp:lastModifiedBy>
  <cp:revision>3</cp:revision>
  <dcterms:created xsi:type="dcterms:W3CDTF">2024-07-30T18:49:00Z</dcterms:created>
  <dcterms:modified xsi:type="dcterms:W3CDTF">2024-08-10T14:41:00Z</dcterms:modified>
</cp:coreProperties>
</file>